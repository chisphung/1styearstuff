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F908" w14:textId="071A560F" w:rsidR="002B7854" w:rsidRDefault="002B7854" w:rsidP="003B18F8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940372">
        <w:rPr>
          <w:b/>
          <w:color w:val="FF0000"/>
          <w:sz w:val="32"/>
          <w:szCs w:val="32"/>
        </w:rPr>
        <w:t>PH002.O21.1</w:t>
      </w:r>
    </w:p>
    <w:p w14:paraId="553231E4" w14:textId="5EB593A3" w:rsidR="00CC6444" w:rsidRDefault="00CC6444" w:rsidP="003B18F8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4217EB">
        <w:rPr>
          <w:b/>
          <w:sz w:val="32"/>
          <w:szCs w:val="32"/>
        </w:rPr>
        <w:t>C HÀNH 5</w:t>
      </w:r>
      <w:r w:rsidRPr="00CC6444">
        <w:rPr>
          <w:b/>
          <w:sz w:val="32"/>
          <w:szCs w:val="32"/>
        </w:rPr>
        <w:t xml:space="preserve">: </w:t>
      </w:r>
      <w:r w:rsidR="004217EB">
        <w:rPr>
          <w:b/>
          <w:sz w:val="32"/>
          <w:szCs w:val="32"/>
        </w:rPr>
        <w:t xml:space="preserve">CÁC </w:t>
      </w:r>
      <w:r w:rsidR="00F809F8">
        <w:rPr>
          <w:b/>
          <w:sz w:val="32"/>
          <w:szCs w:val="32"/>
        </w:rPr>
        <w:t>THÀNH PHẦN</w:t>
      </w:r>
      <w:r w:rsidR="004217EB">
        <w:rPr>
          <w:b/>
          <w:sz w:val="32"/>
          <w:szCs w:val="32"/>
        </w:rPr>
        <w:t xml:space="preserve"> LƯU TRỮ</w:t>
      </w:r>
    </w:p>
    <w:p w14:paraId="08811FD9" w14:textId="44FEE7A2" w:rsidR="00705BCA" w:rsidRPr="00CC6444" w:rsidRDefault="00705BCA" w:rsidP="003B18F8">
      <w:pPr>
        <w:spacing w:line="240" w:lineRule="auto"/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4A9FFA71" w:rsidR="00CC6444" w:rsidRPr="00B47B7B" w:rsidRDefault="00940372" w:rsidP="003B18F8">
            <w:pPr>
              <w:jc w:val="both"/>
              <w:rPr>
                <w:b/>
              </w:rPr>
            </w:pPr>
            <w:r>
              <w:rPr>
                <w:b/>
              </w:rPr>
              <w:t>Trần Văn Quang</w:t>
            </w:r>
          </w:p>
        </w:tc>
        <w:tc>
          <w:tcPr>
            <w:tcW w:w="1872" w:type="dxa"/>
          </w:tcPr>
          <w:p w14:paraId="37631410" w14:textId="01CD73B4" w:rsidR="00CC6444" w:rsidRPr="00B47B7B" w:rsidRDefault="00CC6444" w:rsidP="006513B2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3EECB44D" w:rsidR="00CC6444" w:rsidRPr="00B47B7B" w:rsidRDefault="00B72BDA" w:rsidP="003B18F8">
            <w:pPr>
              <w:jc w:val="both"/>
              <w:rPr>
                <w:b/>
              </w:rPr>
            </w:pPr>
            <w:r>
              <w:rPr>
                <w:b/>
              </w:rPr>
              <w:t>Phùng Minh Chí</w:t>
            </w:r>
          </w:p>
        </w:tc>
        <w:tc>
          <w:tcPr>
            <w:tcW w:w="1488" w:type="dxa"/>
          </w:tcPr>
          <w:p w14:paraId="21587D37" w14:textId="42D16AD6" w:rsidR="00CC6444" w:rsidRPr="00B47B7B" w:rsidRDefault="00B72BDA" w:rsidP="003B18F8">
            <w:pPr>
              <w:jc w:val="both"/>
              <w:rPr>
                <w:b/>
              </w:rPr>
            </w:pPr>
            <w:r>
              <w:rPr>
                <w:b/>
              </w:rPr>
              <w:t>23520179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3B18F8">
            <w:pPr>
              <w:jc w:val="both"/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328A6543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546D4B82" w14:textId="0C6BAEEC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</w:tr>
      <w:tr w:rsidR="003C13EB" w14:paraId="2C668B8A" w14:textId="77777777" w:rsidTr="00CC6444">
        <w:trPr>
          <w:jc w:val="center"/>
        </w:trPr>
        <w:tc>
          <w:tcPr>
            <w:tcW w:w="2785" w:type="dxa"/>
          </w:tcPr>
          <w:p w14:paraId="14445632" w14:textId="3DF97B79" w:rsidR="003C13EB" w:rsidRDefault="003C13EB" w:rsidP="003C13EB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1CAB7C15" w14:textId="025B878C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79C3E2C7" w14:textId="1A225BE5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6ADFF27D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</w:tr>
      <w:tr w:rsidR="003C13EB" w14:paraId="3FE34B10" w14:textId="77777777" w:rsidTr="00CC6444">
        <w:trPr>
          <w:jc w:val="center"/>
        </w:trPr>
        <w:tc>
          <w:tcPr>
            <w:tcW w:w="2785" w:type="dxa"/>
          </w:tcPr>
          <w:p w14:paraId="7503F6C9" w14:textId="1A0D97F9" w:rsidR="003C13EB" w:rsidRDefault="003C13EB" w:rsidP="003C13EB">
            <w:pPr>
              <w:jc w:val="both"/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341F6C10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34818325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6790FA68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</w:tr>
    </w:tbl>
    <w:p w14:paraId="17632280" w14:textId="1A7A6582" w:rsidR="002B7854" w:rsidRDefault="002B7854" w:rsidP="003B18F8">
      <w:pPr>
        <w:spacing w:line="240" w:lineRule="auto"/>
        <w:jc w:val="both"/>
        <w:rPr>
          <w:b/>
        </w:rPr>
      </w:pPr>
    </w:p>
    <w:p w14:paraId="512F4A36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Mục tiêu</w:t>
      </w:r>
    </w:p>
    <w:p w14:paraId="51319158" w14:textId="5F9E566C" w:rsidR="001649FF" w:rsidRDefault="001D6297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r w:rsidRPr="001D6297">
        <w:rPr>
          <w:rFonts w:ascii="TimesNewRomanPSMT" w:hAnsi="TimesNewRomanPSMT"/>
          <w:color w:val="000000"/>
          <w:szCs w:val="26"/>
        </w:rPr>
        <w:t>Hiểu nguyên lý hoạt động của D flipflop</w:t>
      </w:r>
    </w:p>
    <w:p w14:paraId="75A1CD95" w14:textId="2A50E056" w:rsidR="001649FF" w:rsidRDefault="001D6297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r w:rsidRPr="001D6297">
        <w:rPr>
          <w:rFonts w:ascii="TimesNewRomanPSMT" w:hAnsi="TimesNewRomanPSMT"/>
          <w:color w:val="000000"/>
          <w:szCs w:val="26"/>
        </w:rPr>
        <w:t>Hiểu hoạt động của Shifter (Serial D flipflops) và Register (Parallel D flipflops)</w:t>
      </w:r>
    </w:p>
    <w:p w14:paraId="78BDC000" w14:textId="77777777" w:rsidR="0022133A" w:rsidRDefault="0022133A" w:rsidP="003B18F8">
      <w:pPr>
        <w:pStyle w:val="ListParagraph"/>
        <w:spacing w:line="240" w:lineRule="auto"/>
        <w:jc w:val="both"/>
      </w:pPr>
    </w:p>
    <w:p w14:paraId="6CA63E02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3B18F8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753A4E75" w14:textId="2AC2913E" w:rsidR="004B2702" w:rsidRDefault="003E6829" w:rsidP="003B18F8">
      <w:pPr>
        <w:jc w:val="both"/>
      </w:pPr>
      <w:r>
        <w:t xml:space="preserve">    </w:t>
      </w:r>
      <w:r w:rsidR="004B2702">
        <w:t xml:space="preserve"> Câu 1: </w:t>
      </w:r>
      <w:r w:rsidR="00077090">
        <w:t>Lắng nghe giảng viên giải thích về các khái niệm sau:</w:t>
      </w:r>
    </w:p>
    <w:p w14:paraId="6E39674B" w14:textId="796396F8" w:rsidR="00AD70CA" w:rsidRPr="00F97CD5" w:rsidRDefault="006530F3" w:rsidP="003B18F8">
      <w:pPr>
        <w:pStyle w:val="ListParagraph"/>
        <w:numPr>
          <w:ilvl w:val="0"/>
          <w:numId w:val="7"/>
        </w:numPr>
        <w:ind w:left="720"/>
        <w:jc w:val="both"/>
      </w:pPr>
      <w:r w:rsidRPr="00F97CD5">
        <w:t>Ngõ vào</w:t>
      </w:r>
      <w:r w:rsidR="00F97CD5" w:rsidRPr="00F97CD5">
        <w:t xml:space="preserve"> đồng bộ</w:t>
      </w:r>
      <w:r w:rsidR="004A26E4">
        <w:t xml:space="preserve"> và </w:t>
      </w:r>
      <w:r w:rsidRPr="00F97CD5">
        <w:t>Ngõ vào</w:t>
      </w:r>
      <w:r w:rsidR="00F97CD5" w:rsidRPr="00F97CD5">
        <w:t xml:space="preserve"> bất đồng bộ</w:t>
      </w:r>
      <w:r w:rsidR="004549BE" w:rsidRPr="00F97CD5">
        <w:t>.</w:t>
      </w:r>
    </w:p>
    <w:p w14:paraId="1E745574" w14:textId="70CE8C57" w:rsidR="00111593" w:rsidRDefault="002157C0" w:rsidP="003B18F8">
      <w:pPr>
        <w:jc w:val="both"/>
      </w:pPr>
      <w:r>
        <w:t xml:space="preserve">     </w:t>
      </w:r>
      <w:r w:rsidR="00BA5486">
        <w:t>Câu 2</w:t>
      </w:r>
      <w:r w:rsidR="008D5754">
        <w:t xml:space="preserve">: </w:t>
      </w:r>
      <w:r>
        <w:t>Khảo sát</w:t>
      </w:r>
      <w:r w:rsidR="00494A5B">
        <w:t xml:space="preserve"> </w:t>
      </w:r>
      <w:r>
        <w:t>ngõ vào</w:t>
      </w:r>
      <w:r w:rsidR="00494A5B">
        <w:t xml:space="preserve"> </w:t>
      </w:r>
      <w:r>
        <w:t>của D flipflop</w:t>
      </w:r>
    </w:p>
    <w:p w14:paraId="28FF457F" w14:textId="35B612C7" w:rsidR="009F2ADF" w:rsidRDefault="00AB5963" w:rsidP="009F2ADF">
      <w:pPr>
        <w:pStyle w:val="ListParagraph"/>
        <w:numPr>
          <w:ilvl w:val="0"/>
          <w:numId w:val="1"/>
        </w:numPr>
      </w:pPr>
      <w:r>
        <w:t>Vẽ</w:t>
      </w:r>
      <w:r w:rsidR="009F2ADF">
        <w:t xml:space="preserve"> mạch có sơ đồ bên dưới:</w:t>
      </w:r>
    </w:p>
    <w:tbl>
      <w:tblPr>
        <w:tblStyle w:val="TableGrid"/>
        <w:tblW w:w="10301" w:type="dxa"/>
        <w:tblInd w:w="360" w:type="dxa"/>
        <w:tblLook w:val="04A0" w:firstRow="1" w:lastRow="0" w:firstColumn="1" w:lastColumn="0" w:noHBand="0" w:noVBand="1"/>
      </w:tblPr>
      <w:tblGrid>
        <w:gridCol w:w="5627"/>
        <w:gridCol w:w="4674"/>
      </w:tblGrid>
      <w:tr w:rsidR="009F2ADF" w14:paraId="5B40C8D2" w14:textId="77777777" w:rsidTr="009F2ADF">
        <w:trPr>
          <w:trHeight w:val="2567"/>
        </w:trPr>
        <w:tc>
          <w:tcPr>
            <w:tcW w:w="5631" w:type="dxa"/>
          </w:tcPr>
          <w:p w14:paraId="6419F48C" w14:textId="77777777" w:rsidR="009F2ADF" w:rsidRDefault="009F2ADF" w:rsidP="00997929">
            <w:r>
              <w:t>Sơ đồ mạch:</w:t>
            </w:r>
          </w:p>
          <w:p w14:paraId="52C78FC7" w14:textId="17014FF5" w:rsidR="009F2ADF" w:rsidRDefault="003E3F3D" w:rsidP="00997929">
            <w:r>
              <w:rPr>
                <w:noProof/>
              </w:rPr>
              <w:drawing>
                <wp:inline distT="0" distB="0" distL="0" distR="0" wp14:anchorId="28652F3D" wp14:editId="6D2331B2">
                  <wp:extent cx="3434715" cy="2066925"/>
                  <wp:effectExtent l="0" t="0" r="0" b="9525"/>
                  <wp:docPr id="2" name="Picture 2" descr="A picture containing objec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mple-Digital-Barometer (12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49"/>
                          <a:stretch/>
                        </pic:blipFill>
                        <pic:spPr bwMode="auto">
                          <a:xfrm>
                            <a:off x="0" y="0"/>
                            <a:ext cx="3453900" cy="2078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14:paraId="4CE394DE" w14:textId="12971253" w:rsidR="009F2ADF" w:rsidRDefault="009F2ADF" w:rsidP="00997929">
            <w:r>
              <w:t>Bảng hoạt động rút gọn: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11"/>
              <w:gridCol w:w="1040"/>
              <w:gridCol w:w="780"/>
              <w:gridCol w:w="404"/>
              <w:gridCol w:w="1213"/>
            </w:tblGrid>
            <w:tr w:rsidR="009F2ADF" w14:paraId="145CA5E8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186F00C" w14:textId="7AEB7C01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PRE_n</w:t>
                  </w:r>
                </w:p>
              </w:tc>
              <w:tc>
                <w:tcPr>
                  <w:tcW w:w="1040" w:type="dxa"/>
                  <w:vAlign w:val="center"/>
                </w:tcPr>
                <w:p w14:paraId="452C2594" w14:textId="49B8A8C8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CLR_n</w:t>
                  </w:r>
                </w:p>
              </w:tc>
              <w:tc>
                <w:tcPr>
                  <w:tcW w:w="780" w:type="dxa"/>
                  <w:vAlign w:val="center"/>
                </w:tcPr>
                <w:p w14:paraId="05BE7C82" w14:textId="1CC5EB88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CLK</w:t>
                  </w:r>
                </w:p>
              </w:tc>
              <w:tc>
                <w:tcPr>
                  <w:tcW w:w="404" w:type="dxa"/>
                  <w:vAlign w:val="center"/>
                </w:tcPr>
                <w:p w14:paraId="51D2DEBE" w14:textId="6D7C2F54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213" w:type="dxa"/>
                  <w:vAlign w:val="center"/>
                </w:tcPr>
                <w:p w14:paraId="2820FB7D" w14:textId="77777777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</w:p>
              </w:tc>
            </w:tr>
            <w:tr w:rsidR="00563A08" w14:paraId="3E918E81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07799D1" w14:textId="556DF7D4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1040" w:type="dxa"/>
                  <w:vAlign w:val="center"/>
                </w:tcPr>
                <w:p w14:paraId="2D23957F" w14:textId="4F1A608C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780" w:type="dxa"/>
                  <w:vAlign w:val="center"/>
                </w:tcPr>
                <w:p w14:paraId="624F7983" w14:textId="5846BFC9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4155714D" w14:textId="67A72764" w:rsidR="00563A08" w:rsidRDefault="00563A08" w:rsidP="00563A0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3E542EBB" w14:textId="7D0491DD" w:rsidR="00563A08" w:rsidRPr="009F2ADF" w:rsidRDefault="00563A08" w:rsidP="00563A08">
                  <w:pPr>
                    <w:jc w:val="center"/>
                  </w:pPr>
                  <w:r w:rsidRPr="009F2ADF">
                    <w:rPr>
                      <w:b/>
                    </w:rPr>
                    <w:t>KHÔNG DỰ ĐOÁN ĐƯỢC</w:t>
                  </w:r>
                </w:p>
              </w:tc>
            </w:tr>
            <w:tr w:rsidR="009F2ADF" w14:paraId="5CE25D73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104E0723" w14:textId="7B6D1A11" w:rsidR="009F2ADF" w:rsidRDefault="009F2ADF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  <w:vAlign w:val="center"/>
                </w:tcPr>
                <w:p w14:paraId="41D6B606" w14:textId="238E06D9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1DDC9EB6" w14:textId="1AA9724D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57F5AB62" w14:textId="21516269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112BEAFB" w14:textId="43E9D7DE" w:rsidR="009F2ADF" w:rsidRDefault="00466CC2" w:rsidP="009F2ADF">
                  <w:pPr>
                    <w:jc w:val="center"/>
                  </w:pPr>
                  <w:r>
                    <w:t>1</w:t>
                  </w:r>
                </w:p>
              </w:tc>
            </w:tr>
            <w:tr w:rsidR="009F2ADF" w14:paraId="00C80693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0990F60A" w14:textId="3F26872F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193B9289" w14:textId="441CF037" w:rsidR="009F2ADF" w:rsidRDefault="009F2ADF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80" w:type="dxa"/>
                  <w:vAlign w:val="center"/>
                </w:tcPr>
                <w:p w14:paraId="1D714E64" w14:textId="2538352A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1ED903C8" w14:textId="785C5529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0672E501" w14:textId="34752D64" w:rsidR="009F2ADF" w:rsidRDefault="00466CC2" w:rsidP="009F2ADF">
                  <w:pPr>
                    <w:jc w:val="center"/>
                  </w:pPr>
                  <w:r>
                    <w:t>0</w:t>
                  </w:r>
                </w:p>
              </w:tc>
            </w:tr>
            <w:tr w:rsidR="009F2ADF" w14:paraId="7BE945C5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47A44A82" w14:textId="5E7996B7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04CB34AC" w14:textId="7997C54A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02B05CFD" w14:textId="0FFB535C" w:rsidR="009F2ADF" w:rsidRDefault="00563A08" w:rsidP="009F2ADF">
                  <w:pPr>
                    <w:jc w:val="center"/>
                  </w:pPr>
                  <w:r>
                    <w:rPr>
                      <w:rFonts w:cs="Times New Roman"/>
                    </w:rPr>
                    <w:t>↑</w:t>
                  </w:r>
                </w:p>
              </w:tc>
              <w:tc>
                <w:tcPr>
                  <w:tcW w:w="404" w:type="dxa"/>
                  <w:vAlign w:val="center"/>
                </w:tcPr>
                <w:p w14:paraId="42EC19B8" w14:textId="6AA8BF81" w:rsidR="009F2ADF" w:rsidRDefault="00563A08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3" w:type="dxa"/>
                  <w:vAlign w:val="center"/>
                </w:tcPr>
                <w:p w14:paraId="76A39071" w14:textId="66C7B0CC" w:rsidR="009F2ADF" w:rsidRPr="00563A08" w:rsidRDefault="00563A08" w:rsidP="009F2ADF">
                  <w:pPr>
                    <w:jc w:val="center"/>
                  </w:pPr>
                  <w:r w:rsidRPr="00563A08">
                    <w:t>0</w:t>
                  </w:r>
                </w:p>
              </w:tc>
            </w:tr>
            <w:tr w:rsidR="00563A08" w14:paraId="67706F8F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58067AD" w14:textId="5F74A893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3A164877" w14:textId="1973F143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03E6D74C" w14:textId="37B9B6DB" w:rsidR="00563A08" w:rsidRDefault="00563A08" w:rsidP="009F2ADF">
                  <w:pPr>
                    <w:jc w:val="center"/>
                  </w:pPr>
                  <w:r>
                    <w:rPr>
                      <w:rFonts w:cs="Times New Roman"/>
                    </w:rPr>
                    <w:t>↑</w:t>
                  </w:r>
                </w:p>
              </w:tc>
              <w:tc>
                <w:tcPr>
                  <w:tcW w:w="404" w:type="dxa"/>
                  <w:vAlign w:val="center"/>
                </w:tcPr>
                <w:p w14:paraId="49DE3ED3" w14:textId="15D66265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3" w:type="dxa"/>
                  <w:vAlign w:val="center"/>
                </w:tcPr>
                <w:p w14:paraId="6E1CF1AD" w14:textId="5C897FD3" w:rsidR="00563A08" w:rsidRPr="00563A08" w:rsidRDefault="00563A08" w:rsidP="009F2ADF">
                  <w:pPr>
                    <w:jc w:val="center"/>
                  </w:pPr>
                  <w:r w:rsidRPr="00563A08">
                    <w:t>1</w:t>
                  </w:r>
                </w:p>
              </w:tc>
            </w:tr>
          </w:tbl>
          <w:p w14:paraId="7327DC71" w14:textId="77777777" w:rsidR="009F2ADF" w:rsidRDefault="009F2ADF" w:rsidP="00997929"/>
        </w:tc>
      </w:tr>
    </w:tbl>
    <w:p w14:paraId="5F64FE2C" w14:textId="77777777" w:rsidR="009F2ADF" w:rsidRDefault="009F2ADF" w:rsidP="009F2ADF">
      <w:pPr>
        <w:ind w:left="360"/>
      </w:pPr>
    </w:p>
    <w:p w14:paraId="42C62DAF" w14:textId="61987921" w:rsidR="00940372" w:rsidRDefault="00940372" w:rsidP="009F2ADF">
      <w:pPr>
        <w:ind w:left="360"/>
      </w:pPr>
      <w:r w:rsidRPr="00940372">
        <w:rPr>
          <w:noProof/>
        </w:rPr>
        <w:lastRenderedPageBreak/>
        <w:drawing>
          <wp:inline distT="0" distB="0" distL="0" distR="0" wp14:anchorId="316BCEB1" wp14:editId="1B106E9A">
            <wp:extent cx="6667500" cy="2546350"/>
            <wp:effectExtent l="0" t="0" r="0" b="6350"/>
            <wp:docPr id="8151802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0282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EAD" w14:textId="63BC2234" w:rsidR="009F2ADF" w:rsidRDefault="009F2ADF" w:rsidP="009F2ADF">
      <w:pPr>
        <w:ind w:firstLine="360"/>
      </w:pPr>
      <w:r>
        <w:t xml:space="preserve">D </w:t>
      </w:r>
      <w:r w:rsidR="00E62097">
        <w:t>flipflop</w:t>
      </w:r>
      <w:r>
        <w:t xml:space="preserve"> trên có D là tín hiệu</w:t>
      </w:r>
      <w:r w:rsidR="008D293D">
        <w:t xml:space="preserve"> ngõ vào</w:t>
      </w:r>
      <w:r>
        <w:t xml:space="preserve"> dữ liệu, </w:t>
      </w:r>
      <w:r w:rsidR="00E62097">
        <w:t>CLK là tín hiệu</w:t>
      </w:r>
      <w:r w:rsidR="008D293D">
        <w:t xml:space="preserve"> ngõ vào</w:t>
      </w:r>
      <w:r w:rsidR="00E62097">
        <w:t xml:space="preserve"> xung cl</w:t>
      </w:r>
      <w:r w:rsidR="008D293D">
        <w:t>ock, PRE_n là tín hiệu ngõ vào đặt trước giá trị ngõ ra bằng 1, CLR_n là tín hiệu ngõ vào đặt trước giá trị ngõ ra bằng 0</w:t>
      </w:r>
      <w:r>
        <w:t xml:space="preserve">. </w:t>
      </w:r>
    </w:p>
    <w:p w14:paraId="395C17FB" w14:textId="54EBBA01" w:rsidR="00081901" w:rsidRDefault="0034797C" w:rsidP="00081901">
      <w:pPr>
        <w:pStyle w:val="ListParagraph"/>
        <w:numPr>
          <w:ilvl w:val="0"/>
          <w:numId w:val="1"/>
        </w:numPr>
      </w:pPr>
      <w:r>
        <w:t>Mô phỏng</w:t>
      </w:r>
      <w:r w:rsidR="00081901">
        <w:t xml:space="preserve"> D flipflop với </w:t>
      </w:r>
      <w:r w:rsidR="00081901" w:rsidRPr="00647AA6">
        <w:rPr>
          <w:b/>
        </w:rPr>
        <w:t>chuỗi kiểm tra</w:t>
      </w:r>
      <w:r w:rsidR="00647AA6" w:rsidRPr="00647AA6">
        <w:rPr>
          <w:b/>
        </w:rPr>
        <w:t xml:space="preserve"> tương đối dựa theo</w:t>
      </w:r>
      <w:r w:rsidR="00081901" w:rsidRPr="00647AA6">
        <w:rPr>
          <w:b/>
        </w:rPr>
        <w:t xml:space="preserve"> các câu hỏi bên dưới</w:t>
      </w:r>
      <w:r w:rsidR="008545D5">
        <w:rPr>
          <w:b/>
        </w:rPr>
        <w:t xml:space="preserve"> (PRE_n và CLR_n giữ ở logic 1)</w:t>
      </w:r>
      <w:r w:rsidR="00081901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375"/>
        <w:gridCol w:w="375"/>
        <w:gridCol w:w="375"/>
        <w:gridCol w:w="375"/>
        <w:gridCol w:w="375"/>
        <w:gridCol w:w="37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586715" w14:paraId="4BF81F15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26AD89B" w14:textId="77777777" w:rsidR="00081901" w:rsidRDefault="00081901" w:rsidP="00103601">
            <w:pPr>
              <w:jc w:val="center"/>
            </w:pPr>
            <w:r>
              <w:t>CLK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49849" w14:textId="3BDB918E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30A8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C7A6FF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5E6930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64D81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7F30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10330F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AD41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26639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C6B84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7426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DBF48B" w14:textId="47C1F96F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411AA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A8BF0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45BA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2C409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80DC0" w14:textId="349B5ABD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4272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8E3FE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5969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F28B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A236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E5E8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9DF93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6DF95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4247A" w14:textId="01C4479A" w:rsidR="00081901" w:rsidRDefault="00081901" w:rsidP="00103601">
            <w:pPr>
              <w:jc w:val="center"/>
            </w:pPr>
          </w:p>
        </w:tc>
      </w:tr>
      <w:tr w:rsidR="00586715" w14:paraId="252DA101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8CD3C6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2F1BE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50D3F3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DFE78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1B5C8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6772AC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739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3F27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8A1C4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B56C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C4C8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1DBF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3A19B8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783D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9E9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AE0E3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6500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A56E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4F2F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32A1B7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16D6CD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DF64E0D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D2B8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C76F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DE60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DBEC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BDEC3" w14:textId="77777777" w:rsidR="00081901" w:rsidRDefault="00081901" w:rsidP="00103601">
            <w:pPr>
              <w:jc w:val="center"/>
            </w:pPr>
          </w:p>
        </w:tc>
      </w:tr>
      <w:tr w:rsidR="00586715" w14:paraId="4F60D6D5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28665BF" w14:textId="77777777" w:rsidR="00081901" w:rsidRDefault="00081901" w:rsidP="00103601">
            <w:pPr>
              <w:jc w:val="center"/>
            </w:pPr>
            <w:r>
              <w:t>D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A4E0A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90C6ED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3E2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91FA8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409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5A51B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FDE58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5B0BC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1050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89B42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D03B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B52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8162F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BDB1F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61E2B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4476E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25AA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B9C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8FF1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ED59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0F2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A5AE6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03C2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F4C8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793A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89249" w14:textId="77777777" w:rsidR="00081901" w:rsidRDefault="00081901" w:rsidP="00103601">
            <w:pPr>
              <w:jc w:val="center"/>
            </w:pPr>
          </w:p>
        </w:tc>
      </w:tr>
      <w:tr w:rsidR="00586715" w14:paraId="4E2C5E5C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11E7AD3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ADB81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3981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E74FD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ABE1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B4A54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F479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515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D51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4D22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02D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A64B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6ED0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07EB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8E88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E2F0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E0110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993A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164C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3DF5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AE2A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695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EF0937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E559CD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56E937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3E1BE7E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F9CD1E0" w14:textId="77777777" w:rsidR="00081901" w:rsidRDefault="00081901" w:rsidP="00103601">
            <w:pPr>
              <w:jc w:val="center"/>
            </w:pPr>
          </w:p>
        </w:tc>
      </w:tr>
      <w:tr w:rsidR="00586715" w14:paraId="5B2BB3FC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F52AF4F" w14:textId="77777777" w:rsidR="00081901" w:rsidRDefault="00081901" w:rsidP="00103601">
            <w:pPr>
              <w:jc w:val="center"/>
            </w:pPr>
            <w:r>
              <w:t>Q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521C692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AD5F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FB3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80CFA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9BE0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BE0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53B0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7757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2D10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5E6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122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310D2F7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3DFF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510B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EA5C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9BC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F57355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1FA6948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49D399D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2EB820D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68CFB12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2CC7DC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7A02669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9261E7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66AF4B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603B39F7" w14:textId="77777777" w:rsidR="00081901" w:rsidRDefault="00081901" w:rsidP="00103601">
            <w:pPr>
              <w:jc w:val="center"/>
            </w:pPr>
          </w:p>
        </w:tc>
      </w:tr>
    </w:tbl>
    <w:p w14:paraId="31646304" w14:textId="77777777" w:rsidR="00920D30" w:rsidRDefault="00920D30" w:rsidP="00081901"/>
    <w:p w14:paraId="36A4C308" w14:textId="043CF3DF" w:rsidR="00081901" w:rsidRDefault="00920D30" w:rsidP="00081901">
      <w:r w:rsidRPr="00920D30">
        <w:rPr>
          <w:noProof/>
        </w:rPr>
        <w:drawing>
          <wp:inline distT="0" distB="0" distL="0" distR="0" wp14:anchorId="6B80109F" wp14:editId="524E670B">
            <wp:extent cx="6840220" cy="847090"/>
            <wp:effectExtent l="0" t="0" r="0" b="0"/>
            <wp:docPr id="101410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23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DEA1" w14:textId="77777777" w:rsidR="00920D30" w:rsidRDefault="00920D30" w:rsidP="00081901">
      <w:pPr>
        <w:pStyle w:val="ListParagraph"/>
        <w:numPr>
          <w:ilvl w:val="1"/>
          <w:numId w:val="8"/>
        </w:numPr>
      </w:pPr>
    </w:p>
    <w:p w14:paraId="1ECB5879" w14:textId="73376259" w:rsidR="00257830" w:rsidRDefault="00257830" w:rsidP="00081901">
      <w:pPr>
        <w:pStyle w:val="ListParagraph"/>
        <w:numPr>
          <w:ilvl w:val="1"/>
          <w:numId w:val="8"/>
        </w:numPr>
      </w:pPr>
      <w:r>
        <w:t>T</w:t>
      </w:r>
      <w:r w:rsidR="003B1E29">
        <w:t>ại</w:t>
      </w:r>
      <w:r>
        <w:t xml:space="preserve"> thời </w:t>
      </w:r>
      <w:r w:rsidR="003B1E29">
        <w:t>khoảng thời gian CLK = 0 hoặc CLK = 1</w:t>
      </w:r>
      <w:r w:rsidR="004A61F0">
        <w:t>,</w:t>
      </w:r>
      <w:r>
        <w:t xml:space="preserve"> thay đổi D liên tục, khi D thay đổi liên tục thì Q có thay đổi theo D hay không?</w:t>
      </w:r>
    </w:p>
    <w:p w14:paraId="07EAC8AE" w14:textId="10BD48FB" w:rsidR="00257830" w:rsidRDefault="00257830" w:rsidP="00257830">
      <w:pPr>
        <w:pStyle w:val="ListParagraph"/>
        <w:numPr>
          <w:ilvl w:val="2"/>
          <w:numId w:val="8"/>
        </w:numPr>
      </w:pPr>
      <w:r>
        <w:t>Có:</w:t>
      </w:r>
      <w:r w:rsidR="004A61F0">
        <w:t xml:space="preserve"> </w:t>
      </w:r>
      <w:sdt>
        <w:sdtPr>
          <w:id w:val="-610210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61F0">
            <w:rPr>
              <w:rFonts w:ascii="MS Gothic" w:eastAsia="MS Gothic" w:hAnsi="MS Gothic" w:hint="eastAsia"/>
            </w:rPr>
            <w:t>☐</w:t>
          </w:r>
        </w:sdtContent>
      </w:sdt>
    </w:p>
    <w:p w14:paraId="73294CEB" w14:textId="2384B193" w:rsidR="004A61F0" w:rsidRDefault="00257830" w:rsidP="004A61F0">
      <w:pPr>
        <w:pStyle w:val="ListParagraph"/>
        <w:numPr>
          <w:ilvl w:val="2"/>
          <w:numId w:val="8"/>
        </w:numPr>
      </w:pPr>
      <w:r>
        <w:t>Không:</w:t>
      </w:r>
      <w:r w:rsidR="004A61F0">
        <w:t xml:space="preserve"> </w:t>
      </w:r>
      <w:sdt>
        <w:sdtPr>
          <w:id w:val="18523661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053624E2" w14:textId="3B879F45" w:rsidR="003B1E29" w:rsidRDefault="003B1E29" w:rsidP="00081901">
      <w:pPr>
        <w:pStyle w:val="ListParagraph"/>
        <w:numPr>
          <w:ilvl w:val="1"/>
          <w:numId w:val="8"/>
        </w:numPr>
      </w:pPr>
      <w:r>
        <w:t>Tại thời điểm CLK chuyển từ 0 sang 1 thì Q thay đổi như thế nào?</w:t>
      </w:r>
    </w:p>
    <w:tbl>
      <w:tblPr>
        <w:tblStyle w:val="TableGrid"/>
        <w:tblW w:w="8711" w:type="dxa"/>
        <w:tblInd w:w="1838" w:type="dxa"/>
        <w:tblLook w:val="04A0" w:firstRow="1" w:lastRow="0" w:firstColumn="1" w:lastColumn="0" w:noHBand="0" w:noVBand="1"/>
      </w:tblPr>
      <w:tblGrid>
        <w:gridCol w:w="8711"/>
      </w:tblGrid>
      <w:tr w:rsidR="003B1E29" w14:paraId="01BDFDCB" w14:textId="77777777" w:rsidTr="00D43925">
        <w:trPr>
          <w:trHeight w:val="893"/>
        </w:trPr>
        <w:tc>
          <w:tcPr>
            <w:tcW w:w="8711" w:type="dxa"/>
            <w:vAlign w:val="center"/>
          </w:tcPr>
          <w:p w14:paraId="0C750E9B" w14:textId="3F0C4E52" w:rsidR="003B1E29" w:rsidRDefault="00920D30" w:rsidP="003B1E29">
            <w:pPr>
              <w:jc w:val="center"/>
            </w:pPr>
            <w:r>
              <w:t>Q thay đổi theo D</w:t>
            </w:r>
          </w:p>
        </w:tc>
      </w:tr>
    </w:tbl>
    <w:p w14:paraId="752D079C" w14:textId="77777777" w:rsidR="00D43925" w:rsidRDefault="00D43925" w:rsidP="00D43925">
      <w:pPr>
        <w:pStyle w:val="ListParagraph"/>
        <w:ind w:left="1440"/>
      </w:pPr>
    </w:p>
    <w:p w14:paraId="69DAE6BD" w14:textId="18C5BE95" w:rsidR="00081901" w:rsidRDefault="00081901" w:rsidP="00081901">
      <w:pPr>
        <w:pStyle w:val="ListParagraph"/>
        <w:numPr>
          <w:ilvl w:val="1"/>
          <w:numId w:val="8"/>
        </w:numPr>
      </w:pPr>
      <w:r>
        <w:t xml:space="preserve">Ngõ vào D là đồng bộ hay bất đồng bộ? </w:t>
      </w:r>
    </w:p>
    <w:p w14:paraId="0DD2E2E4" w14:textId="740EA5CF" w:rsidR="00081901" w:rsidRDefault="00081901" w:rsidP="00081901">
      <w:pPr>
        <w:pStyle w:val="ListParagraph"/>
        <w:numPr>
          <w:ilvl w:val="2"/>
          <w:numId w:val="8"/>
        </w:numPr>
      </w:pPr>
      <w:r>
        <w:t xml:space="preserve">Đồng bộ: </w:t>
      </w:r>
      <w:sdt>
        <w:sdtPr>
          <w:id w:val="-1669401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69EF2EC0" w14:textId="4063DC36" w:rsidR="004A61F0" w:rsidRDefault="00081901" w:rsidP="00586715">
      <w:pPr>
        <w:pStyle w:val="ListParagraph"/>
        <w:numPr>
          <w:ilvl w:val="2"/>
          <w:numId w:val="8"/>
        </w:numPr>
      </w:pPr>
      <w:r>
        <w:t xml:space="preserve">Bất đồng bộ: </w:t>
      </w:r>
      <w:sdt>
        <w:sdtPr>
          <w:id w:val="-1062945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7459AD7" w14:textId="77777777" w:rsidR="00586715" w:rsidRDefault="00586715" w:rsidP="00586715">
      <w:pPr>
        <w:pStyle w:val="ListParagraph"/>
      </w:pPr>
    </w:p>
    <w:p w14:paraId="3DBF4D81" w14:textId="6F0D1963" w:rsidR="00D43925" w:rsidRDefault="00D43925" w:rsidP="00D43925">
      <w:pPr>
        <w:pStyle w:val="ListParagraph"/>
      </w:pPr>
    </w:p>
    <w:p w14:paraId="4F40A3E1" w14:textId="09FB23B1" w:rsidR="009F2ADF" w:rsidRDefault="0034797C" w:rsidP="009F2ADF">
      <w:pPr>
        <w:pStyle w:val="ListParagraph"/>
        <w:numPr>
          <w:ilvl w:val="0"/>
          <w:numId w:val="1"/>
        </w:numPr>
      </w:pPr>
      <w:r>
        <w:t>Mô phỏng</w:t>
      </w:r>
      <w:r w:rsidR="009F2ADF">
        <w:t xml:space="preserve"> D </w:t>
      </w:r>
      <w:r w:rsidR="008D293D">
        <w:t>flipflop</w:t>
      </w:r>
      <w:r w:rsidR="009F2ADF">
        <w:t xml:space="preserve"> </w:t>
      </w:r>
      <w:r w:rsidR="00EC7714">
        <w:t xml:space="preserve">với </w:t>
      </w:r>
      <w:r w:rsidR="009F2ADF">
        <w:t>chuỗi kiể</w:t>
      </w:r>
      <w:r w:rsidR="00905324">
        <w:t xml:space="preserve">m tra </w:t>
      </w:r>
      <w:r w:rsidR="00762CD0">
        <w:t xml:space="preserve">và trả lời các câu hỏi </w:t>
      </w:r>
      <w:r w:rsidR="00905324">
        <w:t>bên dưới</w:t>
      </w:r>
      <w:r w:rsidR="009F2ADF">
        <w:t>:</w:t>
      </w:r>
      <w:r w:rsidR="00AB5963">
        <w:t xml:space="preserve"> </w:t>
      </w:r>
      <w:sdt>
        <w:sdtPr>
          <w:id w:val="-253830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375"/>
        <w:gridCol w:w="375"/>
        <w:gridCol w:w="375"/>
        <w:gridCol w:w="375"/>
        <w:gridCol w:w="375"/>
        <w:gridCol w:w="37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8D293D" w14:paraId="7C05289A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86F2861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B6CC70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C8E2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5EE3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1A15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7076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4E0B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E0A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2BCC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02B0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083F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45AD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D294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A85F78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518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FC67CD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F3BA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990A52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C8C1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36BCF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C70E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8841C9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9C26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BB45C7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CE4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DDA78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12A6B" w14:textId="77777777" w:rsidR="008D293D" w:rsidRDefault="008D293D" w:rsidP="00997929">
            <w:pPr>
              <w:jc w:val="center"/>
            </w:pPr>
          </w:p>
        </w:tc>
      </w:tr>
      <w:tr w:rsidR="008D293D" w14:paraId="423333F3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CF3A510" w14:textId="48E414AD" w:rsidR="008D293D" w:rsidRDefault="008D293D" w:rsidP="00997929">
            <w:pPr>
              <w:jc w:val="center"/>
            </w:pPr>
            <w:r>
              <w:t>CLK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0403C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D2D8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F42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6D3AE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84F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4CD78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DB9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8F46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68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D61AB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829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FCA1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D74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66BEF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E8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B178B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221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D9065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97E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D4A5D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7EB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697A0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BA2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43532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320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1BFFDA" w14:textId="77777777" w:rsidR="008D293D" w:rsidRDefault="008D293D" w:rsidP="00997929">
            <w:pPr>
              <w:jc w:val="center"/>
            </w:pPr>
          </w:p>
        </w:tc>
      </w:tr>
      <w:tr w:rsidR="008D293D" w14:paraId="3708C18E" w14:textId="77777777" w:rsidTr="00EE0350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15CBE8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6254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D1AFC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2011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01DE3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B61F7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3243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19DC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F044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3228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08AF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00954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B935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F720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73E9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8962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664F6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7521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D25CEB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92F7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A1E6C9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831C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2DA41C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99E9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3E6155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EA39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E65EB82" w14:textId="77777777" w:rsidR="008D293D" w:rsidRDefault="008D293D" w:rsidP="00997929">
            <w:pPr>
              <w:jc w:val="center"/>
            </w:pPr>
          </w:p>
        </w:tc>
      </w:tr>
      <w:tr w:rsidR="008D293D" w14:paraId="3FA542EB" w14:textId="77777777" w:rsidTr="00EE0350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5F62A91" w14:textId="77777777" w:rsidR="008D293D" w:rsidRDefault="008D293D" w:rsidP="00997929">
            <w:pPr>
              <w:jc w:val="center"/>
            </w:pPr>
            <w:r>
              <w:t>D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BEF8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B16C6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9995F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1C2FE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6689B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BDC7F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CEEB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F1E8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3DDE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7539E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3BBE7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C4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E708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0005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EA33C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131A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F3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386C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87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0E81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4095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7A3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75AB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0A8D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82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795A9" w14:textId="77777777" w:rsidR="008D293D" w:rsidRDefault="008D293D" w:rsidP="00997929">
            <w:pPr>
              <w:jc w:val="center"/>
            </w:pPr>
          </w:p>
        </w:tc>
      </w:tr>
      <w:tr w:rsidR="00E921F6" w14:paraId="1BFDFFAC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20518F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CD07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F7542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6448F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FFBA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7714C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51CF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40CB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78C3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09D58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11F1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23868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F7E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04E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545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7295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8CC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002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BAC4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D15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374E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9D72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EF2D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6101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35BB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1E81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0F904" w14:textId="77777777" w:rsidR="008D293D" w:rsidRDefault="008D293D" w:rsidP="00997929">
            <w:pPr>
              <w:jc w:val="center"/>
            </w:pPr>
          </w:p>
        </w:tc>
      </w:tr>
      <w:tr w:rsidR="00E921F6" w14:paraId="37F56523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A462E91" w14:textId="052E2035" w:rsidR="008D293D" w:rsidRDefault="008D293D" w:rsidP="00997929">
            <w:pPr>
              <w:jc w:val="center"/>
            </w:pPr>
            <w:r>
              <w:t>PRE_n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55CA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01C6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FE7C0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E7EB02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2F91D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FB482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4EC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A80A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87A99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81F4F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9FDCA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1F28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1ED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E33E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A25C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8C6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E4E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8BFF0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C3A85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D70D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F99A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E6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F18D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8E0D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7B31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E385E" w14:textId="77777777" w:rsidR="008D293D" w:rsidRDefault="008D293D" w:rsidP="00997929">
            <w:pPr>
              <w:jc w:val="center"/>
            </w:pPr>
          </w:p>
        </w:tc>
      </w:tr>
      <w:tr w:rsidR="008D293D" w14:paraId="07AEE25F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5ADC31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248E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2E5C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62822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E9191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3532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8B8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A5D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642D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E9B2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3F73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0127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4F0062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94AE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C716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D68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FF02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CC11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951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BE47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7ACA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64D5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1ECE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B36A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BCC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046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10EBA" w14:textId="77777777" w:rsidR="008D293D" w:rsidRDefault="008D293D" w:rsidP="00997929">
            <w:pPr>
              <w:jc w:val="center"/>
            </w:pPr>
          </w:p>
        </w:tc>
      </w:tr>
      <w:tr w:rsidR="008D293D" w14:paraId="17D5CF8B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8C4A726" w14:textId="6CCC109E" w:rsidR="008D293D" w:rsidRDefault="008D293D" w:rsidP="00997929">
            <w:pPr>
              <w:jc w:val="center"/>
            </w:pPr>
            <w:r>
              <w:t>CLR_n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D24E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CE84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B73D5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B8F4C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92EBF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2C6E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4689D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225D0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58060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EB0D2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64AB9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7CDE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43993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8F1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2A96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9C7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C209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AD64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B866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0467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BC7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2A02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5C6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1F6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E95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F30F4" w14:textId="77777777" w:rsidR="008D293D" w:rsidRDefault="008D293D" w:rsidP="00997929">
            <w:pPr>
              <w:jc w:val="center"/>
            </w:pPr>
          </w:p>
        </w:tc>
      </w:tr>
      <w:tr w:rsidR="008D293D" w14:paraId="70978A3C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C35B446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351C2F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22A6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221CA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10D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3D9C0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7EB6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2E71B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CD1BC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B0424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EC014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9C5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BEE4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361861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F6302B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46B195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BB70A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80E1A5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0156C1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DFE10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7C8B85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5594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01E0BB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B3F1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1439D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9F1A89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DE134E" w14:textId="77777777" w:rsidR="008D293D" w:rsidRDefault="008D293D" w:rsidP="00997929">
            <w:pPr>
              <w:jc w:val="center"/>
            </w:pPr>
          </w:p>
        </w:tc>
      </w:tr>
      <w:tr w:rsidR="008D293D" w14:paraId="602F32B1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E5B6898" w14:textId="0DB89143" w:rsidR="008D293D" w:rsidRDefault="008D293D" w:rsidP="00997929">
            <w:pPr>
              <w:jc w:val="center"/>
            </w:pPr>
            <w:r>
              <w:t>Q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3C841B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E1A0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F40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7867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703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060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E699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6CC0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D3B0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336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16C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8B82B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C7B114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85277E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ECED21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F5E181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7CF077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C5F3E2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CDFF55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D3299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DEEBDB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F058F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190D20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D5D3B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527314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B993912" w14:textId="77777777" w:rsidR="008D293D" w:rsidRDefault="008D293D" w:rsidP="00997929">
            <w:pPr>
              <w:jc w:val="center"/>
            </w:pPr>
          </w:p>
        </w:tc>
      </w:tr>
    </w:tbl>
    <w:p w14:paraId="76833068" w14:textId="1CB77C14" w:rsidR="00521F7C" w:rsidRDefault="00521F7C" w:rsidP="00521F7C"/>
    <w:p w14:paraId="37ECC48E" w14:textId="44E232D2" w:rsidR="00470B5E" w:rsidRDefault="00470B5E" w:rsidP="00521F7C">
      <w:r w:rsidRPr="00470B5E">
        <w:rPr>
          <w:noProof/>
        </w:rPr>
        <w:drawing>
          <wp:inline distT="0" distB="0" distL="0" distR="0" wp14:anchorId="34C4807A" wp14:editId="7627CDB2">
            <wp:extent cx="6840220" cy="787400"/>
            <wp:effectExtent l="0" t="0" r="0" b="0"/>
            <wp:docPr id="13402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979" cy="7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BC89" w14:textId="77777777" w:rsidR="00470B5E" w:rsidRDefault="00470B5E" w:rsidP="00521F7C"/>
    <w:p w14:paraId="416B5EA1" w14:textId="73FFF9F6" w:rsidR="00521F7C" w:rsidRDefault="00521F7C" w:rsidP="009F2ADF">
      <w:pPr>
        <w:pStyle w:val="ListParagraph"/>
        <w:numPr>
          <w:ilvl w:val="1"/>
          <w:numId w:val="8"/>
        </w:numPr>
      </w:pPr>
      <w:r>
        <w:t>Ngõ vào PRE_n</w:t>
      </w:r>
      <w:r w:rsidR="00F35BD4">
        <w:t xml:space="preserve"> là đồng bộ hay bất đồng bộ?</w:t>
      </w:r>
    </w:p>
    <w:p w14:paraId="3E25392B" w14:textId="2227B555" w:rsidR="00F35BD4" w:rsidRDefault="00F35BD4" w:rsidP="00F35BD4">
      <w:pPr>
        <w:pStyle w:val="ListParagraph"/>
        <w:numPr>
          <w:ilvl w:val="2"/>
          <w:numId w:val="8"/>
        </w:numPr>
      </w:pPr>
      <w:r>
        <w:t>Đồng bộ:</w:t>
      </w:r>
      <w:r w:rsidR="007927D1">
        <w:t xml:space="preserve"> </w:t>
      </w:r>
      <w:sdt>
        <w:sdtPr>
          <w:id w:val="-718285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7D1">
            <w:rPr>
              <w:rFonts w:ascii="MS Gothic" w:eastAsia="MS Gothic" w:hAnsi="MS Gothic" w:hint="eastAsia"/>
            </w:rPr>
            <w:t>☐</w:t>
          </w:r>
        </w:sdtContent>
      </w:sdt>
    </w:p>
    <w:p w14:paraId="7AE2C4E4" w14:textId="2924BA1A" w:rsidR="00F35BD4" w:rsidRDefault="00F35BD4" w:rsidP="00F35BD4">
      <w:pPr>
        <w:pStyle w:val="ListParagraph"/>
        <w:numPr>
          <w:ilvl w:val="2"/>
          <w:numId w:val="8"/>
        </w:numPr>
      </w:pPr>
      <w:r>
        <w:t>Bất đồng bộ:</w:t>
      </w:r>
      <w:r w:rsidR="007927D1">
        <w:t xml:space="preserve"> </w:t>
      </w:r>
      <w:sdt>
        <w:sdtPr>
          <w:id w:val="1953281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770C3789" w14:textId="1BD90BA9" w:rsidR="00F35BD4" w:rsidRDefault="00F35BD4" w:rsidP="00F35BD4">
      <w:pPr>
        <w:pStyle w:val="ListParagraph"/>
        <w:numPr>
          <w:ilvl w:val="2"/>
          <w:numId w:val="8"/>
        </w:numPr>
      </w:pPr>
      <w:r>
        <w:t>Giải thích ngắn gọn: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F35BD4" w14:paraId="1DA967FB" w14:textId="77777777" w:rsidTr="00F35BD4">
        <w:tc>
          <w:tcPr>
            <w:tcW w:w="10762" w:type="dxa"/>
          </w:tcPr>
          <w:p w14:paraId="31622455" w14:textId="77777777" w:rsidR="00920D30" w:rsidRDefault="00920D30" w:rsidP="00F35BD4">
            <w:pPr>
              <w:pStyle w:val="ListParagraph"/>
              <w:spacing w:line="276" w:lineRule="auto"/>
              <w:ind w:left="0"/>
            </w:pPr>
            <w:r w:rsidRPr="00920D30">
              <w:t>Vì khi PRE_n hoạt động không phụ thuộc CLK</w:t>
            </w:r>
          </w:p>
          <w:p w14:paraId="4CD4E030" w14:textId="14AC4F12" w:rsidR="00F35BD4" w:rsidRDefault="00920D30" w:rsidP="00F35BD4">
            <w:pPr>
              <w:pStyle w:val="ListParagraph"/>
              <w:spacing w:line="276" w:lineRule="auto"/>
              <w:ind w:left="0"/>
            </w:pPr>
            <w:r w:rsidRPr="00920D30">
              <w:t>Tín hiệu PRE_n được ưu tiên xử lý (bất kể CLK là 0 hay 1)</w:t>
            </w:r>
          </w:p>
        </w:tc>
      </w:tr>
    </w:tbl>
    <w:p w14:paraId="70A11381" w14:textId="77777777" w:rsidR="00F35BD4" w:rsidRDefault="00F35BD4" w:rsidP="00F35BD4">
      <w:pPr>
        <w:pStyle w:val="ListParagraph"/>
        <w:ind w:left="2160"/>
      </w:pPr>
    </w:p>
    <w:p w14:paraId="139BD280" w14:textId="47A7FA3D" w:rsidR="00C621AA" w:rsidRDefault="00C621AA" w:rsidP="00C621AA">
      <w:pPr>
        <w:pStyle w:val="ListParagraph"/>
        <w:numPr>
          <w:ilvl w:val="1"/>
          <w:numId w:val="8"/>
        </w:numPr>
      </w:pPr>
      <w:r>
        <w:t>Ngõ vào PRE_n là tích cực loại nào?</w:t>
      </w:r>
    </w:p>
    <w:p w14:paraId="5BE72335" w14:textId="7C101E2A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cạnh lên: </w:t>
      </w:r>
      <w:sdt>
        <w:sdtPr>
          <w:id w:val="-1244410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D3E969F" w14:textId="58B5CF89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cạnh xuống: </w:t>
      </w:r>
      <w:sdt>
        <w:sdtPr>
          <w:id w:val="1654026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F9B4F8C" w14:textId="021899BD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mức cao: </w:t>
      </w:r>
      <w:sdt>
        <w:sdtPr>
          <w:id w:val="1289012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9C4DFD5" w14:textId="51D69A81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mức thấp: </w:t>
      </w:r>
      <w:sdt>
        <w:sdtPr>
          <w:id w:val="-1969803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752540F4" w14:textId="51E7AB16" w:rsidR="00C621AA" w:rsidRDefault="00C621AA" w:rsidP="00C621AA">
      <w:pPr>
        <w:pStyle w:val="ListParagraph"/>
        <w:numPr>
          <w:ilvl w:val="2"/>
          <w:numId w:val="8"/>
        </w:numPr>
      </w:pPr>
      <w:r>
        <w:t>Giải thích ngắn gọn: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C621AA" w14:paraId="0F7E5DB5" w14:textId="77777777" w:rsidTr="00997929">
        <w:tc>
          <w:tcPr>
            <w:tcW w:w="10762" w:type="dxa"/>
          </w:tcPr>
          <w:p w14:paraId="0C3C0907" w14:textId="77777777" w:rsidR="00920D30" w:rsidRDefault="00920D30" w:rsidP="00997929">
            <w:pPr>
              <w:pStyle w:val="ListParagraph"/>
              <w:spacing w:line="276" w:lineRule="auto"/>
              <w:ind w:left="0"/>
            </w:pPr>
            <w:r w:rsidRPr="00920D30">
              <w:t>Trên hình có ký hiệu chấm tròn có nghĩa là tích cực mức thấp</w:t>
            </w:r>
          </w:p>
          <w:p w14:paraId="3139BFC3" w14:textId="10363FD8" w:rsidR="00C621AA" w:rsidRDefault="00920D30" w:rsidP="00997929">
            <w:pPr>
              <w:pStyle w:val="ListParagraph"/>
              <w:spacing w:line="276" w:lineRule="auto"/>
              <w:ind w:left="0"/>
            </w:pPr>
            <w:r w:rsidRPr="00920D30">
              <w:t>Khi chân PRE_n ở mức tích cực thấp và CLR_n đang ở 1 sẽ cho đầu Q ra 1</w:t>
            </w:r>
          </w:p>
        </w:tc>
      </w:tr>
    </w:tbl>
    <w:p w14:paraId="0B2AA6CD" w14:textId="77777777" w:rsidR="00C621AA" w:rsidRDefault="00C621AA" w:rsidP="00C621AA">
      <w:pPr>
        <w:pStyle w:val="ListParagraph"/>
        <w:ind w:left="1440"/>
      </w:pPr>
    </w:p>
    <w:p w14:paraId="6D0283EF" w14:textId="6BADF205" w:rsidR="00651CCB" w:rsidRDefault="00651CCB" w:rsidP="00651CCB">
      <w:pPr>
        <w:pStyle w:val="ListParagraph"/>
        <w:numPr>
          <w:ilvl w:val="1"/>
          <w:numId w:val="8"/>
        </w:numPr>
      </w:pPr>
      <w:r>
        <w:t>Ngõ vào CLR_n là đồng bộ hay bất đồng bộ?</w:t>
      </w:r>
    </w:p>
    <w:p w14:paraId="148C5E37" w14:textId="77777777" w:rsidR="00651CCB" w:rsidRDefault="00651CCB" w:rsidP="00651CCB">
      <w:pPr>
        <w:pStyle w:val="ListParagraph"/>
        <w:numPr>
          <w:ilvl w:val="2"/>
          <w:numId w:val="8"/>
        </w:numPr>
      </w:pPr>
      <w:r>
        <w:t xml:space="preserve">Đồng bộ: </w:t>
      </w:r>
      <w:sdt>
        <w:sdtPr>
          <w:id w:val="403032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8071728" w14:textId="21036395" w:rsidR="00651CCB" w:rsidRDefault="00651CCB" w:rsidP="00651CCB">
      <w:pPr>
        <w:pStyle w:val="ListParagraph"/>
        <w:numPr>
          <w:ilvl w:val="2"/>
          <w:numId w:val="8"/>
        </w:numPr>
      </w:pPr>
      <w:r>
        <w:t xml:space="preserve">Bất đồng bộ: </w:t>
      </w:r>
      <w:sdt>
        <w:sdtPr>
          <w:id w:val="12564036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731035B1" w14:textId="77777777" w:rsidR="00651CCB" w:rsidRDefault="00651CCB" w:rsidP="00651CCB">
      <w:pPr>
        <w:pStyle w:val="ListParagraph"/>
        <w:numPr>
          <w:ilvl w:val="2"/>
          <w:numId w:val="8"/>
        </w:numPr>
      </w:pPr>
      <w:r>
        <w:t>Giải thích ngắn gọn: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651CCB" w14:paraId="2CE1D827" w14:textId="77777777" w:rsidTr="00997929">
        <w:tc>
          <w:tcPr>
            <w:tcW w:w="10762" w:type="dxa"/>
          </w:tcPr>
          <w:p w14:paraId="61BE78A1" w14:textId="77777777" w:rsidR="00920D30" w:rsidRDefault="00920D30" w:rsidP="00997929">
            <w:pPr>
              <w:pStyle w:val="ListParagraph"/>
              <w:spacing w:line="276" w:lineRule="auto"/>
              <w:ind w:left="0"/>
            </w:pPr>
            <w:r w:rsidRPr="00920D30">
              <w:t>Vì CLR_n không phụ thuộc vào CLK</w:t>
            </w:r>
          </w:p>
          <w:p w14:paraId="4FE8B12C" w14:textId="1C3CC0D5" w:rsidR="00651CCB" w:rsidRDefault="00920D30" w:rsidP="00997929">
            <w:pPr>
              <w:pStyle w:val="ListParagraph"/>
              <w:spacing w:line="276" w:lineRule="auto"/>
              <w:ind w:left="0"/>
            </w:pPr>
            <w:r w:rsidRPr="00920D30">
              <w:t>Tín hiệu CLR_n sẽ được ưu tiên xử lý (bất kể khi ấy chân CLK đang ở 0 hay 1)</w:t>
            </w:r>
          </w:p>
        </w:tc>
      </w:tr>
    </w:tbl>
    <w:p w14:paraId="677D6672" w14:textId="02450E17" w:rsidR="007A5DE1" w:rsidRDefault="007A5DE1" w:rsidP="00C62D7D">
      <w:pPr>
        <w:pStyle w:val="ListParagraph"/>
        <w:ind w:left="1440"/>
        <w:jc w:val="both"/>
      </w:pPr>
    </w:p>
    <w:p w14:paraId="253EF367" w14:textId="2701DDE0" w:rsidR="00C621AA" w:rsidRDefault="00C621AA" w:rsidP="00C621AA">
      <w:pPr>
        <w:pStyle w:val="ListParagraph"/>
        <w:numPr>
          <w:ilvl w:val="1"/>
          <w:numId w:val="8"/>
        </w:numPr>
      </w:pPr>
      <w:r>
        <w:t>Ngõ vào CLR_n là tích cực loại nào?</w:t>
      </w:r>
    </w:p>
    <w:p w14:paraId="7B0C7D12" w14:textId="77777777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cạnh lên: </w:t>
      </w:r>
      <w:sdt>
        <w:sdtPr>
          <w:id w:val="11757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92726C2" w14:textId="77777777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cạnh xuống: </w:t>
      </w:r>
      <w:sdt>
        <w:sdtPr>
          <w:id w:val="1754620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E06A6D5" w14:textId="77777777" w:rsidR="00C621AA" w:rsidRDefault="00C621AA" w:rsidP="00C621AA">
      <w:pPr>
        <w:pStyle w:val="ListParagraph"/>
        <w:numPr>
          <w:ilvl w:val="2"/>
          <w:numId w:val="8"/>
        </w:numPr>
      </w:pPr>
      <w:r>
        <w:t xml:space="preserve">Tích cực mức cao: </w:t>
      </w:r>
      <w:sdt>
        <w:sdtPr>
          <w:id w:val="1929153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03B28B9" w14:textId="5B580036" w:rsidR="00C621AA" w:rsidRDefault="00C621AA" w:rsidP="00C621AA">
      <w:pPr>
        <w:pStyle w:val="ListParagraph"/>
        <w:numPr>
          <w:ilvl w:val="2"/>
          <w:numId w:val="8"/>
        </w:numPr>
      </w:pPr>
      <w:r>
        <w:lastRenderedPageBreak/>
        <w:t xml:space="preserve">Tích cực mức thấp: </w:t>
      </w:r>
      <w:sdt>
        <w:sdtPr>
          <w:id w:val="-123339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D30">
            <w:rPr>
              <w:rFonts w:ascii="MS Gothic" w:eastAsia="MS Gothic" w:hAnsi="MS Gothic" w:hint="eastAsia"/>
            </w:rPr>
            <w:t>☒</w:t>
          </w:r>
        </w:sdtContent>
      </w:sdt>
    </w:p>
    <w:p w14:paraId="389617E6" w14:textId="77777777" w:rsidR="00C621AA" w:rsidRDefault="00C621AA" w:rsidP="00C621AA">
      <w:pPr>
        <w:pStyle w:val="ListParagraph"/>
        <w:numPr>
          <w:ilvl w:val="2"/>
          <w:numId w:val="8"/>
        </w:numPr>
      </w:pPr>
      <w:r>
        <w:t>Giải thích ngắn gọn: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C621AA" w14:paraId="680E45E3" w14:textId="77777777" w:rsidTr="00997929">
        <w:tc>
          <w:tcPr>
            <w:tcW w:w="10762" w:type="dxa"/>
          </w:tcPr>
          <w:p w14:paraId="322BDBE8" w14:textId="77777777" w:rsidR="00470B5E" w:rsidRDefault="00470B5E" w:rsidP="00997929">
            <w:pPr>
              <w:pStyle w:val="ListParagraph"/>
              <w:spacing w:line="276" w:lineRule="auto"/>
              <w:ind w:left="0"/>
            </w:pPr>
            <w:r w:rsidRPr="00470B5E">
              <w:t>Trên hình có ký hiệu chấm tròn có nghĩa là tích cực mức thấp</w:t>
            </w:r>
          </w:p>
          <w:p w14:paraId="711FB276" w14:textId="48AD0F2C" w:rsidR="00C621AA" w:rsidRDefault="00470B5E" w:rsidP="00997929">
            <w:pPr>
              <w:pStyle w:val="ListParagraph"/>
              <w:spacing w:line="276" w:lineRule="auto"/>
              <w:ind w:left="0"/>
            </w:pPr>
            <w:r w:rsidRPr="00470B5E">
              <w:t>Khi chân CLR_n ở mức tích cực thấp và CLK_n đang ở 1 thì sẽ cho đầu Q ra 0</w:t>
            </w:r>
          </w:p>
        </w:tc>
      </w:tr>
    </w:tbl>
    <w:p w14:paraId="01DC5474" w14:textId="77777777" w:rsidR="008545D5" w:rsidRDefault="00B36FC7" w:rsidP="00B36FC7">
      <w:r>
        <w:t xml:space="preserve">     </w:t>
      </w:r>
    </w:p>
    <w:p w14:paraId="1FA1EB73" w14:textId="7FB546FC" w:rsidR="003E3F3D" w:rsidRDefault="008545D5" w:rsidP="00F57C27">
      <w:r>
        <w:t xml:space="preserve">     </w:t>
      </w:r>
      <w:r w:rsidR="00C44A84">
        <w:t xml:space="preserve">     </w:t>
      </w:r>
      <w:r w:rsidR="00494A5B">
        <w:t xml:space="preserve">Câu </w:t>
      </w:r>
      <w:r w:rsidR="00F57C27">
        <w:t>3</w:t>
      </w:r>
      <w:r w:rsidR="003E3F3D">
        <w:t>:</w:t>
      </w:r>
      <w:r w:rsidR="008C241C">
        <w:t xml:space="preserve"> </w:t>
      </w:r>
      <w:r w:rsidR="00802E2B">
        <w:t xml:space="preserve">Ứng dụng </w:t>
      </w:r>
      <w:r w:rsidR="005F0472">
        <w:t xml:space="preserve">lưu trữ </w:t>
      </w:r>
      <w:r w:rsidR="00802E2B">
        <w:t>của Register</w:t>
      </w:r>
      <w:r w:rsidR="00F705EB">
        <w:t xml:space="preserve"> </w:t>
      </w:r>
    </w:p>
    <w:p w14:paraId="6FA3FA46" w14:textId="0A073D09" w:rsidR="0077745A" w:rsidRDefault="0077745A" w:rsidP="00823B15">
      <w:pPr>
        <w:pStyle w:val="ListParagraph"/>
        <w:numPr>
          <w:ilvl w:val="0"/>
          <w:numId w:val="8"/>
        </w:numPr>
        <w:jc w:val="both"/>
      </w:pPr>
      <w:r>
        <w:t xml:space="preserve">Thiết kế </w:t>
      </w:r>
      <w:r w:rsidR="00AC5255">
        <w:t>Bộ tăng giá trị lên 1 (Increment)</w:t>
      </w:r>
      <w:r w:rsidR="00CB2E9F">
        <w:t>:</w:t>
      </w:r>
    </w:p>
    <w:p w14:paraId="52BD45EE" w14:textId="72E1739F" w:rsidR="00CB2E9F" w:rsidRDefault="00CB2E9F" w:rsidP="00CB2E9F">
      <w:pPr>
        <w:pStyle w:val="ListParagraph"/>
        <w:numPr>
          <w:ilvl w:val="1"/>
          <w:numId w:val="8"/>
        </w:numPr>
        <w:jc w:val="both"/>
      </w:pPr>
      <w:r>
        <w:t xml:space="preserve">Bảng chân trị: </w:t>
      </w:r>
      <w:sdt>
        <w:sdtPr>
          <w:id w:val="10709207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70B5E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CB2E9F" w14:paraId="25A5BB59" w14:textId="77777777" w:rsidTr="00CB2E9F">
        <w:trPr>
          <w:jc w:val="center"/>
        </w:trPr>
        <w:tc>
          <w:tcPr>
            <w:tcW w:w="510" w:type="dxa"/>
          </w:tcPr>
          <w:p w14:paraId="6E4AE6AE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I1</w:t>
            </w:r>
          </w:p>
        </w:tc>
        <w:tc>
          <w:tcPr>
            <w:tcW w:w="510" w:type="dxa"/>
          </w:tcPr>
          <w:p w14:paraId="4A80A0F7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I0</w:t>
            </w:r>
          </w:p>
        </w:tc>
        <w:tc>
          <w:tcPr>
            <w:tcW w:w="510" w:type="dxa"/>
          </w:tcPr>
          <w:p w14:paraId="43ABF208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F1</w:t>
            </w:r>
          </w:p>
        </w:tc>
        <w:tc>
          <w:tcPr>
            <w:tcW w:w="510" w:type="dxa"/>
          </w:tcPr>
          <w:p w14:paraId="3670EFA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F0</w:t>
            </w:r>
          </w:p>
        </w:tc>
      </w:tr>
      <w:tr w:rsidR="00CB2E9F" w14:paraId="7DDE0239" w14:textId="77777777" w:rsidTr="00CB2E9F">
        <w:trPr>
          <w:jc w:val="center"/>
        </w:trPr>
        <w:tc>
          <w:tcPr>
            <w:tcW w:w="510" w:type="dxa"/>
          </w:tcPr>
          <w:p w14:paraId="62110039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142821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F84AD94" w14:textId="249ED095" w:rsidR="00CB2E9F" w:rsidRDefault="00470B5E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003D3B8" w14:textId="3CA703FD" w:rsidR="00CB2E9F" w:rsidRDefault="00470B5E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B2E9F" w14:paraId="68941D04" w14:textId="77777777" w:rsidTr="00CB2E9F">
        <w:trPr>
          <w:jc w:val="center"/>
        </w:trPr>
        <w:tc>
          <w:tcPr>
            <w:tcW w:w="510" w:type="dxa"/>
          </w:tcPr>
          <w:p w14:paraId="4908306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A34D3D3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7AF36A5" w14:textId="7BB4A158" w:rsidR="00CB2E9F" w:rsidRDefault="00470B5E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57D02E7C" w14:textId="6E50CF5C" w:rsidR="00CB2E9F" w:rsidRDefault="00470B5E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CB2E9F" w14:paraId="7CF15DFA" w14:textId="77777777" w:rsidTr="00CB2E9F">
        <w:trPr>
          <w:jc w:val="center"/>
        </w:trPr>
        <w:tc>
          <w:tcPr>
            <w:tcW w:w="510" w:type="dxa"/>
          </w:tcPr>
          <w:p w14:paraId="152A17B8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ADCAB97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EAF66BE" w14:textId="5B9E962B" w:rsidR="00CB2E9F" w:rsidRDefault="00470B5E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A056B47" w14:textId="2D2FDD15" w:rsidR="00CB2E9F" w:rsidRDefault="00470B5E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B2E9F" w14:paraId="7822634B" w14:textId="77777777" w:rsidTr="00CB2E9F">
        <w:trPr>
          <w:jc w:val="center"/>
        </w:trPr>
        <w:tc>
          <w:tcPr>
            <w:tcW w:w="510" w:type="dxa"/>
          </w:tcPr>
          <w:p w14:paraId="52AF4232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88B541A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4263E6B" w14:textId="6DF3CA5B" w:rsidR="00CB2E9F" w:rsidRDefault="00470B5E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A354199" w14:textId="20412E65" w:rsidR="00CB2E9F" w:rsidRDefault="00470B5E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B37320D" w14:textId="77777777" w:rsidR="00CB2E9F" w:rsidRDefault="00CB2E9F" w:rsidP="00CB2E9F">
      <w:pPr>
        <w:pStyle w:val="ListParagraph"/>
        <w:ind w:left="1440"/>
        <w:jc w:val="both"/>
      </w:pPr>
    </w:p>
    <w:p w14:paraId="01F7AD45" w14:textId="604A8D6D" w:rsidR="00730324" w:rsidRDefault="00CB2E9F" w:rsidP="00CB2E9F">
      <w:pPr>
        <w:pStyle w:val="ListParagraph"/>
        <w:numPr>
          <w:ilvl w:val="1"/>
          <w:numId w:val="8"/>
        </w:numPr>
        <w:jc w:val="both"/>
      </w:pPr>
      <w:r>
        <w:t xml:space="preserve">Vẽ sơ đồ mạch và đóng gói trên Quartus: </w:t>
      </w:r>
      <w:sdt>
        <w:sdtPr>
          <w:id w:val="20687554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70B5E">
            <w:rPr>
              <w:rFonts w:ascii="MS Gothic" w:eastAsia="MS Gothic" w:hAnsi="MS Gothic" w:hint="eastAsia"/>
            </w:rPr>
            <w:t>☒</w:t>
          </w:r>
        </w:sdtContent>
      </w:sdt>
    </w:p>
    <w:p w14:paraId="4781369A" w14:textId="77777777" w:rsidR="00CB2E9F" w:rsidRDefault="00CB2E9F" w:rsidP="00CB2E9F">
      <w:pPr>
        <w:pStyle w:val="ListParagraph"/>
        <w:jc w:val="both"/>
      </w:pPr>
    </w:p>
    <w:p w14:paraId="09EDE59D" w14:textId="21F73AFD" w:rsidR="00823B15" w:rsidRDefault="00823B15" w:rsidP="00823B15">
      <w:pPr>
        <w:pStyle w:val="ListParagraph"/>
        <w:numPr>
          <w:ilvl w:val="0"/>
          <w:numId w:val="8"/>
        </w:numPr>
        <w:jc w:val="both"/>
      </w:pPr>
      <w:r>
        <w:t>Nối mạch có sơ đồ bên dưới</w:t>
      </w:r>
      <w:r w:rsidR="0057473D">
        <w:t xml:space="preserve"> trên Quartus</w:t>
      </w:r>
      <w:r>
        <w:t>:</w:t>
      </w:r>
      <w:r w:rsidR="0057473D">
        <w:t xml:space="preserve"> </w:t>
      </w:r>
      <w:sdt>
        <w:sdtPr>
          <w:id w:val="-20596926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70B5E">
            <w:rPr>
              <w:rFonts w:ascii="MS Gothic" w:eastAsia="MS Gothic" w:hAnsi="MS Gothic" w:hint="eastAsia"/>
            </w:rPr>
            <w:t>☒</w:t>
          </w:r>
        </w:sdtContent>
      </w:sdt>
    </w:p>
    <w:p w14:paraId="0E9D8AFF" w14:textId="7D0B524B" w:rsidR="00AC5255" w:rsidRDefault="00466CC2" w:rsidP="00AC5255">
      <w:pPr>
        <w:pStyle w:val="ListParagraph"/>
        <w:jc w:val="center"/>
      </w:pPr>
      <w:r>
        <w:rPr>
          <w:noProof/>
        </w:rPr>
        <w:drawing>
          <wp:inline distT="0" distB="0" distL="0" distR="0" wp14:anchorId="3701FD7E" wp14:editId="79D9CEB1">
            <wp:extent cx="48863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3870" r="1416" b="1882"/>
                    <a:stretch/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71924" w14:textId="77777777" w:rsidR="00470B5E" w:rsidRDefault="00470B5E" w:rsidP="00AC5255">
      <w:pPr>
        <w:pStyle w:val="ListParagraph"/>
        <w:jc w:val="center"/>
      </w:pPr>
    </w:p>
    <w:p w14:paraId="15F9ED62" w14:textId="1B9D3453" w:rsidR="00470B5E" w:rsidRDefault="00470B5E" w:rsidP="00AC5255">
      <w:pPr>
        <w:pStyle w:val="ListParagraph"/>
        <w:jc w:val="center"/>
      </w:pPr>
      <w:r w:rsidRPr="00470B5E">
        <w:rPr>
          <w:noProof/>
        </w:rPr>
        <w:lastRenderedPageBreak/>
        <w:drawing>
          <wp:inline distT="0" distB="0" distL="0" distR="0" wp14:anchorId="78ED1137" wp14:editId="77D16F4C">
            <wp:extent cx="5722620" cy="2665810"/>
            <wp:effectExtent l="0" t="0" r="0" b="1270"/>
            <wp:docPr id="848138795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8795" name="Picture 1" descr="A diagram of a computer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99" cy="26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57DB" w14:textId="1B1A81B0" w:rsidR="00D95ACE" w:rsidRDefault="00470B5E" w:rsidP="00D95ACE">
      <w:pPr>
        <w:pStyle w:val="ListParagraph"/>
        <w:numPr>
          <w:ilvl w:val="0"/>
          <w:numId w:val="8"/>
        </w:numPr>
      </w:pPr>
      <w:r w:rsidRPr="00470B5E">
        <w:rPr>
          <w:noProof/>
        </w:rPr>
        <w:drawing>
          <wp:anchor distT="0" distB="0" distL="114300" distR="114300" simplePos="0" relativeHeight="251658240" behindDoc="1" locked="0" layoutInCell="1" allowOverlap="1" wp14:anchorId="7F0A434E" wp14:editId="76FC70E0">
            <wp:simplePos x="0" y="0"/>
            <wp:positionH relativeFrom="column">
              <wp:posOffset>243205</wp:posOffset>
            </wp:positionH>
            <wp:positionV relativeFrom="paragraph">
              <wp:posOffset>362585</wp:posOffset>
            </wp:positionV>
            <wp:extent cx="6681470" cy="811530"/>
            <wp:effectExtent l="0" t="0" r="5080" b="7620"/>
            <wp:wrapTight wrapText="bothSides">
              <wp:wrapPolygon edited="0">
                <wp:start x="0" y="0"/>
                <wp:lineTo x="0" y="21296"/>
                <wp:lineTo x="21555" y="21296"/>
                <wp:lineTo x="21555" y="0"/>
                <wp:lineTo x="0" y="0"/>
              </wp:wrapPolygon>
            </wp:wrapTight>
            <wp:docPr id="15505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912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ACE">
        <w:t xml:space="preserve">LED 7 đoạn hiện thị những chữ số theo thứ tự nào? </w:t>
      </w:r>
      <w:r w:rsidR="00802E2B">
        <w:t>G</w:t>
      </w:r>
      <w:r w:rsidR="00132744">
        <w:t>iải thích</w:t>
      </w:r>
      <w:r w:rsidR="00802E2B">
        <w:t xml:space="preserve"> </w:t>
      </w:r>
      <w:r w:rsidR="00132744">
        <w:t>hoạt động của mạch?</w:t>
      </w:r>
    </w:p>
    <w:p w14:paraId="1595D5E1" w14:textId="33CEAEF3" w:rsidR="00470B5E" w:rsidRDefault="00470B5E" w:rsidP="00470B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70B5E" w14:paraId="028BCADC" w14:textId="77777777" w:rsidTr="00470B5E">
        <w:trPr>
          <w:trHeight w:val="905"/>
        </w:trPr>
        <w:tc>
          <w:tcPr>
            <w:tcW w:w="10042" w:type="dxa"/>
          </w:tcPr>
          <w:p w14:paraId="45EE1A15" w14:textId="1E833800" w:rsidR="00470B5E" w:rsidRDefault="00470B5E" w:rsidP="00470B5E">
            <w:pPr>
              <w:pStyle w:val="ListParagraph"/>
              <w:spacing w:line="360" w:lineRule="auto"/>
              <w:ind w:left="0"/>
            </w:pPr>
            <w:r>
              <w:t xml:space="preserve">Đoạn </w:t>
            </w:r>
            <w:r w:rsidRPr="008C1E03">
              <w:t>hiển thị những số theo thứ tự: 0 1 2 3 0 1 2 3 0 …</w:t>
            </w:r>
          </w:p>
          <w:p w14:paraId="11FBC39B" w14:textId="31AFF245" w:rsidR="00470B5E" w:rsidRDefault="00470B5E" w:rsidP="00470B5E">
            <w:pPr>
              <w:pStyle w:val="ListParagraph"/>
              <w:spacing w:line="360" w:lineRule="auto"/>
              <w:ind w:left="0"/>
            </w:pPr>
            <w:r w:rsidRPr="008C1E03">
              <w:t>Xem chân vào CLK như công tắc, khi trị số của chân CLK thay đổi từ 0 lên 1 (kích cạnh lên) thì mạch đếm hoạt động và tăng giá trị trong mạch từ 1 lên đến 3 (1,1) sau đó giá trị trong mạch quay trở về 0 (0,0)</w:t>
            </w:r>
          </w:p>
        </w:tc>
      </w:tr>
    </w:tbl>
    <w:p w14:paraId="6B05607F" w14:textId="55168E03" w:rsidR="0066416A" w:rsidRDefault="0066416A" w:rsidP="0066416A"/>
    <w:sectPr w:rsidR="0066416A" w:rsidSect="00F164C7">
      <w:headerReference w:type="default" r:id="rId14"/>
      <w:footerReference w:type="default" r:id="rId15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0B170" w14:textId="77777777" w:rsidR="004C4081" w:rsidRDefault="004C4081" w:rsidP="002B7854">
      <w:pPr>
        <w:spacing w:after="0" w:line="240" w:lineRule="auto"/>
      </w:pPr>
      <w:r>
        <w:separator/>
      </w:r>
    </w:p>
  </w:endnote>
  <w:endnote w:type="continuationSeparator" w:id="0">
    <w:p w14:paraId="475DB741" w14:textId="77777777" w:rsidR="004C4081" w:rsidRDefault="004C4081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997929" w:rsidRDefault="00997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997929" w:rsidRDefault="0099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53826" w14:textId="77777777" w:rsidR="004C4081" w:rsidRDefault="004C4081" w:rsidP="002B7854">
      <w:pPr>
        <w:spacing w:after="0" w:line="240" w:lineRule="auto"/>
      </w:pPr>
      <w:r>
        <w:separator/>
      </w:r>
    </w:p>
  </w:footnote>
  <w:footnote w:type="continuationSeparator" w:id="0">
    <w:p w14:paraId="1CF21C98" w14:textId="77777777" w:rsidR="004C4081" w:rsidRDefault="004C4081" w:rsidP="002B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4D45A" w14:textId="5A5ACE74" w:rsidR="00DE58B9" w:rsidRDefault="00DE58B9">
    <w:pPr>
      <w:pStyle w:val="Header"/>
    </w:pPr>
    <w:r>
      <w:t>Khoa Kỹ thuật Máy tính – Trường Đại học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567"/>
    <w:multiLevelType w:val="hybridMultilevel"/>
    <w:tmpl w:val="DAD6D548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FB42CE"/>
    <w:multiLevelType w:val="hybridMultilevel"/>
    <w:tmpl w:val="3B2EC9F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18271">
    <w:abstractNumId w:val="4"/>
  </w:num>
  <w:num w:numId="2" w16cid:durableId="1713770187">
    <w:abstractNumId w:val="7"/>
  </w:num>
  <w:num w:numId="3" w16cid:durableId="799612121">
    <w:abstractNumId w:val="2"/>
  </w:num>
  <w:num w:numId="4" w16cid:durableId="1978336706">
    <w:abstractNumId w:val="1"/>
  </w:num>
  <w:num w:numId="5" w16cid:durableId="198980040">
    <w:abstractNumId w:val="6"/>
  </w:num>
  <w:num w:numId="6" w16cid:durableId="1031491843">
    <w:abstractNumId w:val="5"/>
  </w:num>
  <w:num w:numId="7" w16cid:durableId="845629307">
    <w:abstractNumId w:val="3"/>
  </w:num>
  <w:num w:numId="8" w16cid:durableId="3974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3AA6"/>
    <w:rsid w:val="0003769F"/>
    <w:rsid w:val="000452B4"/>
    <w:rsid w:val="00065506"/>
    <w:rsid w:val="0007545C"/>
    <w:rsid w:val="00077090"/>
    <w:rsid w:val="00081901"/>
    <w:rsid w:val="000836CE"/>
    <w:rsid w:val="000911B1"/>
    <w:rsid w:val="000B5236"/>
    <w:rsid w:val="000E490A"/>
    <w:rsid w:val="00107E1E"/>
    <w:rsid w:val="00111593"/>
    <w:rsid w:val="00125103"/>
    <w:rsid w:val="00132744"/>
    <w:rsid w:val="001354FB"/>
    <w:rsid w:val="00157D1E"/>
    <w:rsid w:val="001649FF"/>
    <w:rsid w:val="0017529A"/>
    <w:rsid w:val="00176A37"/>
    <w:rsid w:val="001813BC"/>
    <w:rsid w:val="0018329C"/>
    <w:rsid w:val="0018745D"/>
    <w:rsid w:val="001913F1"/>
    <w:rsid w:val="001A28D2"/>
    <w:rsid w:val="001B37A7"/>
    <w:rsid w:val="001B7391"/>
    <w:rsid w:val="001C6FA7"/>
    <w:rsid w:val="001D6297"/>
    <w:rsid w:val="001F026A"/>
    <w:rsid w:val="001F2A7B"/>
    <w:rsid w:val="001F41E0"/>
    <w:rsid w:val="001F44F6"/>
    <w:rsid w:val="001F6E5F"/>
    <w:rsid w:val="002074FD"/>
    <w:rsid w:val="00213B8E"/>
    <w:rsid w:val="002150F1"/>
    <w:rsid w:val="002157C0"/>
    <w:rsid w:val="0022133A"/>
    <w:rsid w:val="00240844"/>
    <w:rsid w:val="00244372"/>
    <w:rsid w:val="00255C91"/>
    <w:rsid w:val="00257830"/>
    <w:rsid w:val="00297929"/>
    <w:rsid w:val="002B7854"/>
    <w:rsid w:val="002C2231"/>
    <w:rsid w:val="002C464E"/>
    <w:rsid w:val="002D0120"/>
    <w:rsid w:val="002E2BA5"/>
    <w:rsid w:val="002E373B"/>
    <w:rsid w:val="003042DB"/>
    <w:rsid w:val="003066E7"/>
    <w:rsid w:val="003068C0"/>
    <w:rsid w:val="00324C29"/>
    <w:rsid w:val="00342CAF"/>
    <w:rsid w:val="0034797C"/>
    <w:rsid w:val="00350B6D"/>
    <w:rsid w:val="00350EEA"/>
    <w:rsid w:val="003621D6"/>
    <w:rsid w:val="00362665"/>
    <w:rsid w:val="0036528A"/>
    <w:rsid w:val="00374DCF"/>
    <w:rsid w:val="003A0752"/>
    <w:rsid w:val="003A24C6"/>
    <w:rsid w:val="003B18F8"/>
    <w:rsid w:val="003B1E29"/>
    <w:rsid w:val="003B5907"/>
    <w:rsid w:val="003C13EB"/>
    <w:rsid w:val="003C40B7"/>
    <w:rsid w:val="003C5BCC"/>
    <w:rsid w:val="003E165A"/>
    <w:rsid w:val="003E3F3D"/>
    <w:rsid w:val="003E6829"/>
    <w:rsid w:val="003F03C8"/>
    <w:rsid w:val="004047E9"/>
    <w:rsid w:val="00417BDB"/>
    <w:rsid w:val="004217EB"/>
    <w:rsid w:val="00450641"/>
    <w:rsid w:val="004549BE"/>
    <w:rsid w:val="00466CC2"/>
    <w:rsid w:val="00470B5E"/>
    <w:rsid w:val="004873A9"/>
    <w:rsid w:val="00492084"/>
    <w:rsid w:val="00493DEE"/>
    <w:rsid w:val="00494A5B"/>
    <w:rsid w:val="00494BB9"/>
    <w:rsid w:val="004951BE"/>
    <w:rsid w:val="004A26E4"/>
    <w:rsid w:val="004A3FE9"/>
    <w:rsid w:val="004A61F0"/>
    <w:rsid w:val="004B2702"/>
    <w:rsid w:val="004B7B90"/>
    <w:rsid w:val="004C4081"/>
    <w:rsid w:val="004E08FE"/>
    <w:rsid w:val="004E2007"/>
    <w:rsid w:val="004E7950"/>
    <w:rsid w:val="004F4380"/>
    <w:rsid w:val="004F5FF8"/>
    <w:rsid w:val="00521F7C"/>
    <w:rsid w:val="005338F6"/>
    <w:rsid w:val="00563A08"/>
    <w:rsid w:val="0057473D"/>
    <w:rsid w:val="005854D9"/>
    <w:rsid w:val="00586715"/>
    <w:rsid w:val="00593801"/>
    <w:rsid w:val="00595F7E"/>
    <w:rsid w:val="00597431"/>
    <w:rsid w:val="005A41F4"/>
    <w:rsid w:val="005B469A"/>
    <w:rsid w:val="005E5270"/>
    <w:rsid w:val="005F0472"/>
    <w:rsid w:val="0063451D"/>
    <w:rsid w:val="00647AA6"/>
    <w:rsid w:val="006513B2"/>
    <w:rsid w:val="00651CCB"/>
    <w:rsid w:val="00652071"/>
    <w:rsid w:val="006530F3"/>
    <w:rsid w:val="0066416A"/>
    <w:rsid w:val="0067701E"/>
    <w:rsid w:val="00680C70"/>
    <w:rsid w:val="00693FDB"/>
    <w:rsid w:val="006A2355"/>
    <w:rsid w:val="006A692E"/>
    <w:rsid w:val="006B611D"/>
    <w:rsid w:val="006D6460"/>
    <w:rsid w:val="00705BCA"/>
    <w:rsid w:val="00730324"/>
    <w:rsid w:val="0073247A"/>
    <w:rsid w:val="007330F0"/>
    <w:rsid w:val="00750625"/>
    <w:rsid w:val="00762CD0"/>
    <w:rsid w:val="00766045"/>
    <w:rsid w:val="00773C13"/>
    <w:rsid w:val="0077745A"/>
    <w:rsid w:val="007866E6"/>
    <w:rsid w:val="007927D1"/>
    <w:rsid w:val="00795BD4"/>
    <w:rsid w:val="007A5DE1"/>
    <w:rsid w:val="007B1730"/>
    <w:rsid w:val="007B2B50"/>
    <w:rsid w:val="007C3A34"/>
    <w:rsid w:val="007D4F6D"/>
    <w:rsid w:val="007E6DA0"/>
    <w:rsid w:val="007E6F02"/>
    <w:rsid w:val="00802E2B"/>
    <w:rsid w:val="00823B15"/>
    <w:rsid w:val="008302C6"/>
    <w:rsid w:val="008369EA"/>
    <w:rsid w:val="008545D5"/>
    <w:rsid w:val="00854896"/>
    <w:rsid w:val="00865364"/>
    <w:rsid w:val="00865876"/>
    <w:rsid w:val="008C241C"/>
    <w:rsid w:val="008D1FBA"/>
    <w:rsid w:val="008D293D"/>
    <w:rsid w:val="008D43F8"/>
    <w:rsid w:val="008D4A2C"/>
    <w:rsid w:val="008D5754"/>
    <w:rsid w:val="008E2B67"/>
    <w:rsid w:val="00905324"/>
    <w:rsid w:val="00907781"/>
    <w:rsid w:val="009170F0"/>
    <w:rsid w:val="00920D30"/>
    <w:rsid w:val="009377A0"/>
    <w:rsid w:val="00940372"/>
    <w:rsid w:val="0094300E"/>
    <w:rsid w:val="009436E1"/>
    <w:rsid w:val="00952991"/>
    <w:rsid w:val="00982622"/>
    <w:rsid w:val="00995477"/>
    <w:rsid w:val="00997929"/>
    <w:rsid w:val="009A7D94"/>
    <w:rsid w:val="009C3CEB"/>
    <w:rsid w:val="009D07A3"/>
    <w:rsid w:val="009E122F"/>
    <w:rsid w:val="009F2ADF"/>
    <w:rsid w:val="00A0288A"/>
    <w:rsid w:val="00A03A3B"/>
    <w:rsid w:val="00A528E0"/>
    <w:rsid w:val="00A64CBC"/>
    <w:rsid w:val="00A71B77"/>
    <w:rsid w:val="00A83099"/>
    <w:rsid w:val="00A939B1"/>
    <w:rsid w:val="00AA3641"/>
    <w:rsid w:val="00AB24FE"/>
    <w:rsid w:val="00AB5963"/>
    <w:rsid w:val="00AC5255"/>
    <w:rsid w:val="00AD12D9"/>
    <w:rsid w:val="00AD146B"/>
    <w:rsid w:val="00AD1B01"/>
    <w:rsid w:val="00AD70CA"/>
    <w:rsid w:val="00AE249F"/>
    <w:rsid w:val="00B00FEF"/>
    <w:rsid w:val="00B03779"/>
    <w:rsid w:val="00B11DA9"/>
    <w:rsid w:val="00B21143"/>
    <w:rsid w:val="00B21202"/>
    <w:rsid w:val="00B36FC7"/>
    <w:rsid w:val="00B61F79"/>
    <w:rsid w:val="00B63E91"/>
    <w:rsid w:val="00B71192"/>
    <w:rsid w:val="00B72BDA"/>
    <w:rsid w:val="00B86D6A"/>
    <w:rsid w:val="00B92E2A"/>
    <w:rsid w:val="00B97F07"/>
    <w:rsid w:val="00BA5486"/>
    <w:rsid w:val="00BC7A4E"/>
    <w:rsid w:val="00BD3EEF"/>
    <w:rsid w:val="00BE3E0A"/>
    <w:rsid w:val="00BF1782"/>
    <w:rsid w:val="00BF2E4F"/>
    <w:rsid w:val="00BF3D65"/>
    <w:rsid w:val="00C1479A"/>
    <w:rsid w:val="00C35033"/>
    <w:rsid w:val="00C44A84"/>
    <w:rsid w:val="00C621AA"/>
    <w:rsid w:val="00C62D7D"/>
    <w:rsid w:val="00C63920"/>
    <w:rsid w:val="00C8014F"/>
    <w:rsid w:val="00C923BE"/>
    <w:rsid w:val="00CB2E9F"/>
    <w:rsid w:val="00CB6367"/>
    <w:rsid w:val="00CC091C"/>
    <w:rsid w:val="00CC6444"/>
    <w:rsid w:val="00CF2046"/>
    <w:rsid w:val="00D07B65"/>
    <w:rsid w:val="00D13C8D"/>
    <w:rsid w:val="00D275D8"/>
    <w:rsid w:val="00D4300B"/>
    <w:rsid w:val="00D43925"/>
    <w:rsid w:val="00D457F2"/>
    <w:rsid w:val="00D80AF8"/>
    <w:rsid w:val="00D94060"/>
    <w:rsid w:val="00D95ACE"/>
    <w:rsid w:val="00D96AAA"/>
    <w:rsid w:val="00DC0ADB"/>
    <w:rsid w:val="00DD4B40"/>
    <w:rsid w:val="00DE58B9"/>
    <w:rsid w:val="00E154C4"/>
    <w:rsid w:val="00E2479D"/>
    <w:rsid w:val="00E31A4F"/>
    <w:rsid w:val="00E5581B"/>
    <w:rsid w:val="00E62097"/>
    <w:rsid w:val="00E8172C"/>
    <w:rsid w:val="00E8173C"/>
    <w:rsid w:val="00E84C11"/>
    <w:rsid w:val="00E91736"/>
    <w:rsid w:val="00E91F12"/>
    <w:rsid w:val="00E921F6"/>
    <w:rsid w:val="00EC6877"/>
    <w:rsid w:val="00EC7714"/>
    <w:rsid w:val="00EE0350"/>
    <w:rsid w:val="00EE74B0"/>
    <w:rsid w:val="00EF1E39"/>
    <w:rsid w:val="00F02006"/>
    <w:rsid w:val="00F03913"/>
    <w:rsid w:val="00F164C7"/>
    <w:rsid w:val="00F21BFE"/>
    <w:rsid w:val="00F35BD4"/>
    <w:rsid w:val="00F41E01"/>
    <w:rsid w:val="00F53D9C"/>
    <w:rsid w:val="00F5658E"/>
    <w:rsid w:val="00F572E8"/>
    <w:rsid w:val="00F57C27"/>
    <w:rsid w:val="00F705EB"/>
    <w:rsid w:val="00F754B3"/>
    <w:rsid w:val="00F809F8"/>
    <w:rsid w:val="00F80B71"/>
    <w:rsid w:val="00F97CD5"/>
    <w:rsid w:val="00FA3ACC"/>
    <w:rsid w:val="00FD4C04"/>
    <w:rsid w:val="00FD4F51"/>
    <w:rsid w:val="00FE73A2"/>
    <w:rsid w:val="00FE7D94"/>
    <w:rsid w:val="00FF225C"/>
    <w:rsid w:val="00FF2D94"/>
    <w:rsid w:val="00FF54CA"/>
    <w:rsid w:val="00FF557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66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~WRL2383.tmp</Template>
  <TotalTime>704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CHÍ PHUNG</cp:lastModifiedBy>
  <cp:revision>103</cp:revision>
  <cp:lastPrinted>2024-06-05T17:26:00Z</cp:lastPrinted>
  <dcterms:created xsi:type="dcterms:W3CDTF">2018-09-03T02:03:00Z</dcterms:created>
  <dcterms:modified xsi:type="dcterms:W3CDTF">2024-06-05T17:27:00Z</dcterms:modified>
</cp:coreProperties>
</file>